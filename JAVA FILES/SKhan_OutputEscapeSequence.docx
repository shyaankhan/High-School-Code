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23D" w:rsidRPr="009861ED" w:rsidRDefault="009861ED" w:rsidP="0098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Unit1_</w:t>
      </w:r>
      <w:r w:rsidR="00A00287" w:rsidRPr="009861ED">
        <w:rPr>
          <w:rFonts w:ascii="Arial" w:hAnsi="Arial" w:cs="Arial"/>
          <w:b/>
        </w:rPr>
        <w:t xml:space="preserve"> Exercise</w:t>
      </w:r>
      <w:r>
        <w:rPr>
          <w:rFonts w:ascii="Arial" w:hAnsi="Arial" w:cs="Arial"/>
          <w:b/>
        </w:rPr>
        <w:t>_Output</w:t>
      </w:r>
    </w:p>
    <w:p w:rsidR="00A00287" w:rsidRDefault="00A00287" w:rsidP="00A0028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Objects/Basic Coding</w:t>
      </w:r>
    </w:p>
    <w:p w:rsidR="00A00287" w:rsidRDefault="00A00287" w:rsidP="00BF7556">
      <w:pPr>
        <w:tabs>
          <w:tab w:val="left" w:pos="757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Character Strings</w:t>
      </w:r>
      <w:r w:rsidR="00BF7556">
        <w:rPr>
          <w:rFonts w:ascii="Arial" w:hAnsi="Arial" w:cs="Arial"/>
          <w:b/>
        </w:rPr>
        <w:tab/>
      </w:r>
    </w:p>
    <w:p w:rsidR="00A00287" w:rsidRDefault="00A00287" w:rsidP="00A00287">
      <w:pPr>
        <w:spacing w:line="360" w:lineRule="auto"/>
        <w:rPr>
          <w:bCs/>
        </w:rPr>
      </w:pPr>
      <w:r w:rsidRPr="002C4B01">
        <w:rPr>
          <w:bCs/>
        </w:rPr>
        <w:t xml:space="preserve">Every character string is an </w:t>
      </w:r>
      <w:r>
        <w:rPr>
          <w:bCs/>
        </w:rPr>
        <w:t>______________</w:t>
      </w:r>
      <w:r w:rsidRPr="002C4B01">
        <w:rPr>
          <w:bCs/>
        </w:rPr>
        <w:t xml:space="preserve"> in Java, defined by the </w:t>
      </w:r>
      <w:r>
        <w:rPr>
          <w:bCs/>
        </w:rPr>
        <w:t>______________</w:t>
      </w:r>
      <w:r w:rsidRPr="002C4B01">
        <w:rPr>
          <w:bCs/>
        </w:rPr>
        <w:t xml:space="preserve"> class</w:t>
      </w:r>
      <w:r>
        <w:rPr>
          <w:rFonts w:ascii="Arial" w:hAnsi="Arial" w:cs="Arial"/>
          <w:b/>
        </w:rPr>
        <w:t xml:space="preserve">.  </w:t>
      </w:r>
      <w:r w:rsidRPr="002C4B01">
        <w:rPr>
          <w:bCs/>
        </w:rPr>
        <w:t xml:space="preserve">Every string literal, delimited by double quotation marks, represents a </w:t>
      </w:r>
      <w:r w:rsidRPr="00424B45">
        <w:rPr>
          <w:rFonts w:ascii="Courier New" w:hAnsi="Courier New" w:cs="Courier New"/>
          <w:bCs/>
        </w:rPr>
        <w:t>String</w:t>
      </w:r>
      <w:r w:rsidRPr="002C4B01">
        <w:rPr>
          <w:bCs/>
        </w:rPr>
        <w:t xml:space="preserve"> object</w:t>
      </w:r>
      <w:r>
        <w:rPr>
          <w:rFonts w:ascii="Arial" w:hAnsi="Arial" w:cs="Arial"/>
          <w:b/>
        </w:rPr>
        <w:t xml:space="preserve">.  </w:t>
      </w:r>
      <w:r w:rsidRPr="002C4B01">
        <w:rPr>
          <w:bCs/>
        </w:rPr>
        <w:t xml:space="preserve">The </w:t>
      </w:r>
      <w:r w:rsidRPr="002C4B01">
        <w:rPr>
          <w:bCs/>
          <w:i/>
          <w:iCs/>
        </w:rPr>
        <w:t xml:space="preserve">string </w:t>
      </w:r>
      <w:r>
        <w:rPr>
          <w:bCs/>
          <w:i/>
          <w:iCs/>
        </w:rPr>
        <w:t>_____________________________</w:t>
      </w:r>
      <w:r w:rsidRPr="002C4B01">
        <w:rPr>
          <w:bCs/>
          <w:i/>
          <w:iCs/>
        </w:rPr>
        <w:t xml:space="preserve"> operator</w:t>
      </w:r>
      <w:r w:rsidRPr="002C4B01">
        <w:rPr>
          <w:bCs/>
        </w:rPr>
        <w:t xml:space="preserve"> (+) is used to append one string to the end of another</w:t>
      </w:r>
      <w:r>
        <w:rPr>
          <w:bCs/>
        </w:rPr>
        <w:t>.</w:t>
      </w:r>
      <w:r>
        <w:rPr>
          <w:rFonts w:ascii="Arial" w:hAnsi="Arial" w:cs="Arial"/>
          <w:b/>
        </w:rPr>
        <w:t xml:space="preserve"> </w:t>
      </w:r>
      <w:r w:rsidRPr="002C4B01">
        <w:rPr>
          <w:bCs/>
        </w:rPr>
        <w:t>It can also be used to append a number to a string</w:t>
      </w:r>
      <w:r>
        <w:rPr>
          <w:bCs/>
        </w:rPr>
        <w:t>.</w:t>
      </w:r>
      <w:r>
        <w:rPr>
          <w:rFonts w:ascii="Arial" w:hAnsi="Arial" w:cs="Arial"/>
          <w:b/>
        </w:rPr>
        <w:t xml:space="preserve"> </w:t>
      </w:r>
      <w:r w:rsidRPr="002C4B01">
        <w:rPr>
          <w:bCs/>
        </w:rPr>
        <w:t xml:space="preserve">A string literal </w:t>
      </w:r>
      <w:r>
        <w:rPr>
          <w:bCs/>
        </w:rPr>
        <w:t>__________________</w:t>
      </w:r>
      <w:r w:rsidRPr="002C4B01">
        <w:rPr>
          <w:bCs/>
        </w:rPr>
        <w:t xml:space="preserve"> be broken across two lines in a program</w:t>
      </w:r>
      <w:r>
        <w:rPr>
          <w:bCs/>
        </w:rPr>
        <w:t>.</w:t>
      </w:r>
    </w:p>
    <w:p w:rsidR="00A00287" w:rsidRPr="006124D3" w:rsidRDefault="00A00287" w:rsidP="00A0028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 xml:space="preserve">System.out.println ("We present the following </w:t>
      </w:r>
      <w:r>
        <w:rPr>
          <w:rFonts w:ascii="Courier New" w:hAnsi="Courier New" w:cs="Courier New"/>
          <w:sz w:val="20"/>
          <w:szCs w:val="20"/>
        </w:rPr>
        <w:t>examples to clarify</w:t>
      </w:r>
      <w:r w:rsidRPr="006124D3">
        <w:rPr>
          <w:rFonts w:ascii="Courier New" w:hAnsi="Courier New" w:cs="Courier New"/>
          <w:sz w:val="20"/>
          <w:szCs w:val="20"/>
        </w:rPr>
        <w:t xml:space="preserve"> "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124D3">
        <w:rPr>
          <w:rFonts w:ascii="Courier New" w:hAnsi="Courier New" w:cs="Courier New"/>
          <w:sz w:val="20"/>
          <w:szCs w:val="20"/>
        </w:rPr>
        <w:t>+ "</w:t>
      </w:r>
      <w:r>
        <w:rPr>
          <w:rFonts w:ascii="Courier New" w:hAnsi="Courier New" w:cs="Courier New"/>
          <w:sz w:val="20"/>
          <w:szCs w:val="20"/>
        </w:rPr>
        <w:t>string concatenation</w:t>
      </w:r>
      <w:r w:rsidRPr="006124D3">
        <w:rPr>
          <w:rFonts w:ascii="Courier New" w:hAnsi="Courier New" w:cs="Courier New"/>
          <w:sz w:val="20"/>
          <w:szCs w:val="20"/>
        </w:rPr>
        <w:t>:");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();</w:t>
      </w:r>
    </w:p>
    <w:p w:rsidR="00A00287" w:rsidRPr="006124D3" w:rsidRDefault="00A00287" w:rsidP="00A0028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// A string can contain numeric digits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("Letters in the Hawaiian alphabet: 12");</w:t>
      </w:r>
    </w:p>
    <w:p w:rsidR="00A00287" w:rsidRPr="006124D3" w:rsidRDefault="00A00287" w:rsidP="00A0028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// A numeric value can be concatenated to a string</w:t>
      </w:r>
    </w:p>
    <w:p w:rsidR="00A00287" w:rsidRPr="006124D3" w:rsidRDefault="00A00287" w:rsidP="00A0028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("Speed of ketchup: " + 40 + " km per year");</w:t>
      </w:r>
    </w:p>
    <w:p w:rsidR="00A00287" w:rsidRDefault="00A00287" w:rsidP="00A00287">
      <w:pPr>
        <w:rPr>
          <w:bCs/>
        </w:rPr>
      </w:pPr>
      <w:r>
        <w:rPr>
          <w:bCs/>
        </w:rPr>
        <w:t>Output:</w:t>
      </w:r>
    </w:p>
    <w:p w:rsidR="00A00287" w:rsidRPr="00F146F2" w:rsidRDefault="00F146F2" w:rsidP="00A00287">
      <w:pPr>
        <w:rPr>
          <w:bCs/>
          <w:highlight w:val="yellow"/>
        </w:rPr>
      </w:pPr>
      <w:r w:rsidRPr="00F146F2">
        <w:rPr>
          <w:bCs/>
          <w:highlight w:val="yellow"/>
        </w:rPr>
        <w:t>We present the following examples to clarify string concatenation</w:t>
      </w:r>
    </w:p>
    <w:p w:rsidR="00F146F2" w:rsidRPr="00F146F2" w:rsidRDefault="00F146F2" w:rsidP="00A00287">
      <w:pPr>
        <w:rPr>
          <w:bCs/>
          <w:highlight w:val="yellow"/>
        </w:rPr>
      </w:pPr>
      <w:r>
        <w:rPr>
          <w:bCs/>
          <w:highlight w:val="yellow"/>
        </w:rPr>
        <w:t xml:space="preserve">              </w:t>
      </w:r>
    </w:p>
    <w:p w:rsidR="00F146F2" w:rsidRPr="00F146F2" w:rsidRDefault="00F146F2" w:rsidP="00A00287">
      <w:pPr>
        <w:rPr>
          <w:bCs/>
          <w:highlight w:val="yellow"/>
        </w:rPr>
      </w:pPr>
      <w:r w:rsidRPr="00F146F2">
        <w:rPr>
          <w:bCs/>
          <w:highlight w:val="yellow"/>
        </w:rPr>
        <w:t>Letters in the Hawaiian alphabet: 12</w:t>
      </w:r>
    </w:p>
    <w:p w:rsidR="00F146F2" w:rsidRDefault="00F146F2" w:rsidP="00A00287">
      <w:pPr>
        <w:rPr>
          <w:bCs/>
        </w:rPr>
      </w:pPr>
      <w:r w:rsidRPr="00F146F2">
        <w:rPr>
          <w:bCs/>
          <w:highlight w:val="yellow"/>
        </w:rPr>
        <w:t>Speed of ketchup: 40 km per year</w:t>
      </w:r>
    </w:p>
    <w:p w:rsidR="00F146F2" w:rsidRDefault="00F146F2" w:rsidP="00A00287">
      <w:pPr>
        <w:rPr>
          <w:bCs/>
        </w:rPr>
      </w:pPr>
    </w:p>
    <w:p w:rsidR="00F146F2" w:rsidRDefault="00F146F2" w:rsidP="00A00287">
      <w:pPr>
        <w:rPr>
          <w:bCs/>
        </w:rPr>
      </w:pPr>
    </w:p>
    <w:p w:rsidR="00F146F2" w:rsidRDefault="00F146F2" w:rsidP="00A00287">
      <w:pPr>
        <w:rPr>
          <w:bCs/>
        </w:rPr>
      </w:pPr>
    </w:p>
    <w:p w:rsidR="00F146F2" w:rsidRDefault="00F146F2" w:rsidP="00A00287">
      <w:pPr>
        <w:rPr>
          <w:bCs/>
        </w:rPr>
      </w:pPr>
    </w:p>
    <w:p w:rsidR="00F146F2" w:rsidRDefault="00F146F2" w:rsidP="00A00287">
      <w:pPr>
        <w:rPr>
          <w:bCs/>
        </w:rPr>
      </w:pPr>
    </w:p>
    <w:p w:rsidR="00A00287" w:rsidRPr="00D813F4" w:rsidRDefault="00A00287" w:rsidP="00A00287">
      <w:pPr>
        <w:spacing w:line="360" w:lineRule="auto"/>
        <w:rPr>
          <w:bCs/>
        </w:rPr>
      </w:pPr>
      <w:r w:rsidRPr="00D813F4">
        <w:rPr>
          <w:bCs/>
        </w:rPr>
        <w:lastRenderedPageBreak/>
        <w:t xml:space="preserve">The plus operator (+) is also used for arithmetic </w:t>
      </w:r>
      <w:r>
        <w:rPr>
          <w:bCs/>
        </w:rPr>
        <w:t>__</w:t>
      </w:r>
      <w:r w:rsidR="00F146F2" w:rsidRPr="00F146F2">
        <w:rPr>
          <w:bCs/>
          <w:highlight w:val="yellow"/>
        </w:rPr>
        <w:t>functions</w:t>
      </w:r>
      <w:r>
        <w:rPr>
          <w:bCs/>
        </w:rPr>
        <w:t xml:space="preserve">____.  </w:t>
      </w:r>
      <w:r w:rsidRPr="00D813F4">
        <w:rPr>
          <w:bCs/>
        </w:rPr>
        <w:t>The function that the + operator performs depends on the type of the information on which it operates</w:t>
      </w:r>
      <w:r>
        <w:rPr>
          <w:bCs/>
        </w:rPr>
        <w:t xml:space="preserve">.   </w:t>
      </w:r>
      <w:r w:rsidRPr="00D813F4">
        <w:rPr>
          <w:bCs/>
        </w:rPr>
        <w:t xml:space="preserve">If both operands are strings, or if one is a string and one is a number, it performs </w:t>
      </w:r>
      <w:r>
        <w:rPr>
          <w:bCs/>
        </w:rPr>
        <w:t>__</w:t>
      </w:r>
      <w:r w:rsidR="00F146F2" w:rsidRPr="00F146F2">
        <w:rPr>
          <w:bCs/>
          <w:highlight w:val="yellow"/>
        </w:rPr>
        <w:t>String</w:t>
      </w:r>
      <w:r w:rsidR="00F146F2">
        <w:rPr>
          <w:bCs/>
        </w:rPr>
        <w:t>____</w:t>
      </w:r>
      <w:r w:rsidRPr="00D813F4">
        <w:rPr>
          <w:bCs/>
        </w:rPr>
        <w:t>concatenation</w:t>
      </w:r>
      <w:r>
        <w:rPr>
          <w:bCs/>
        </w:rPr>
        <w:t xml:space="preserve">. </w:t>
      </w:r>
      <w:r w:rsidRPr="00D813F4">
        <w:rPr>
          <w:bCs/>
        </w:rPr>
        <w:t xml:space="preserve">If both operands are numeric, it </w:t>
      </w:r>
      <w:r>
        <w:rPr>
          <w:bCs/>
        </w:rPr>
        <w:t>__</w:t>
      </w:r>
      <w:r w:rsidR="00F146F2" w:rsidRPr="00F146F2">
        <w:rPr>
          <w:bCs/>
          <w:highlight w:val="yellow"/>
        </w:rPr>
        <w:t>adds</w:t>
      </w:r>
      <w:r>
        <w:rPr>
          <w:bCs/>
        </w:rPr>
        <w:t>__</w:t>
      </w:r>
      <w:r w:rsidRPr="00D813F4">
        <w:rPr>
          <w:bCs/>
        </w:rPr>
        <w:t xml:space="preserve"> them</w:t>
      </w:r>
      <w:r>
        <w:rPr>
          <w:bCs/>
        </w:rPr>
        <w:t xml:space="preserve">. </w:t>
      </w:r>
      <w:r w:rsidRPr="00D813F4">
        <w:rPr>
          <w:bCs/>
        </w:rPr>
        <w:t>The + operator is evaluated left to right</w:t>
      </w:r>
      <w:r>
        <w:rPr>
          <w:bCs/>
        </w:rPr>
        <w:t xml:space="preserve">. </w:t>
      </w:r>
      <w:r w:rsidRPr="00D813F4">
        <w:rPr>
          <w:bCs/>
        </w:rPr>
        <w:t>Parentheses can be used to force the operation order</w:t>
      </w:r>
      <w:r>
        <w:rPr>
          <w:bCs/>
        </w:rPr>
        <w:t>.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("24 and 45 concatenated: " + 24 + 45);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("24 and 45 added: " + (24 + 45));</w:t>
      </w:r>
    </w:p>
    <w:p w:rsidR="00A00287" w:rsidRPr="006124D3" w:rsidRDefault="00A00287" w:rsidP="00A00287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</w:t>
      </w:r>
      <w:r>
        <w:rPr>
          <w:rFonts w:ascii="Courier New" w:hAnsi="Courier New" w:cs="Courier New"/>
          <w:sz w:val="20"/>
          <w:szCs w:val="20"/>
        </w:rPr>
        <w:t xml:space="preserve">24 + 45 + </w:t>
      </w:r>
      <w:r w:rsidRPr="006124D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6124D3">
        <w:rPr>
          <w:rFonts w:ascii="Courier New" w:hAnsi="Courier New" w:cs="Courier New"/>
          <w:sz w:val="20"/>
          <w:szCs w:val="20"/>
        </w:rPr>
        <w:t>24 and 45 added");</w:t>
      </w:r>
    </w:p>
    <w:p w:rsidR="00A00287" w:rsidRDefault="00A00287" w:rsidP="00A00287">
      <w:pPr>
        <w:spacing w:line="360" w:lineRule="auto"/>
      </w:pPr>
      <w:r w:rsidRPr="00FF1378">
        <w:t>Output:</w:t>
      </w:r>
    </w:p>
    <w:p w:rsidR="00F146F2" w:rsidRPr="00F146F2" w:rsidRDefault="00F146F2" w:rsidP="00A00287">
      <w:pPr>
        <w:rPr>
          <w:rFonts w:cs="Courier New"/>
          <w:szCs w:val="20"/>
          <w:highlight w:val="yellow"/>
        </w:rPr>
      </w:pPr>
      <w:r w:rsidRPr="00F146F2">
        <w:rPr>
          <w:rFonts w:cs="Courier New"/>
          <w:szCs w:val="20"/>
          <w:highlight w:val="yellow"/>
        </w:rPr>
        <w:t>24 and 45 concatenated:</w:t>
      </w:r>
      <w:r w:rsidRPr="00F146F2">
        <w:rPr>
          <w:rFonts w:cs="Courier New"/>
          <w:szCs w:val="20"/>
          <w:highlight w:val="yellow"/>
        </w:rPr>
        <w:t xml:space="preserve"> 2445</w:t>
      </w:r>
    </w:p>
    <w:p w:rsidR="00F146F2" w:rsidRPr="00F146F2" w:rsidRDefault="00F146F2" w:rsidP="00A00287">
      <w:pPr>
        <w:rPr>
          <w:rFonts w:cs="Courier New"/>
          <w:szCs w:val="20"/>
          <w:highlight w:val="yellow"/>
        </w:rPr>
      </w:pPr>
      <w:r w:rsidRPr="00F146F2">
        <w:rPr>
          <w:rFonts w:cs="Courier New"/>
          <w:szCs w:val="20"/>
          <w:highlight w:val="yellow"/>
        </w:rPr>
        <w:t>24 and 45 added: 69</w:t>
      </w:r>
    </w:p>
    <w:p w:rsidR="00F146F2" w:rsidRDefault="00F146F2" w:rsidP="00A00287">
      <w:pPr>
        <w:rPr>
          <w:rFonts w:cs="Courier New"/>
          <w:szCs w:val="20"/>
        </w:rPr>
      </w:pPr>
      <w:r w:rsidRPr="00F146F2">
        <w:rPr>
          <w:rFonts w:cs="Courier New"/>
          <w:szCs w:val="20"/>
          <w:highlight w:val="yellow"/>
        </w:rPr>
        <w:t>69 = 24 and 45 added</w:t>
      </w:r>
    </w:p>
    <w:p w:rsidR="00A00287" w:rsidRDefault="00A00287" w:rsidP="00A0028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println vs print</w:t>
      </w:r>
    </w:p>
    <w:p w:rsidR="00A00287" w:rsidRPr="00FF1378" w:rsidRDefault="00A00287" w:rsidP="00A00287">
      <w:pPr>
        <w:spacing w:line="360" w:lineRule="auto"/>
      </w:pPr>
      <w:r w:rsidRPr="00424B45">
        <w:rPr>
          <w:rFonts w:ascii="Courier New" w:hAnsi="Courier New" w:cs="Courier New"/>
        </w:rPr>
        <w:t>System.out.println</w:t>
      </w:r>
      <w:r>
        <w:t xml:space="preserve"> prints the character string and returns the __</w:t>
      </w:r>
      <w:r w:rsidR="00F146F2" w:rsidRPr="00F146F2">
        <w:rPr>
          <w:highlight w:val="yellow"/>
        </w:rPr>
        <w:t>cursor</w:t>
      </w:r>
      <w:r>
        <w:t xml:space="preserve">___ to the next line.  </w:t>
      </w:r>
      <w:r w:rsidRPr="00424B45">
        <w:rPr>
          <w:rFonts w:ascii="Courier New" w:hAnsi="Courier New" w:cs="Courier New"/>
        </w:rPr>
        <w:t>System.out.print</w:t>
      </w:r>
      <w:r>
        <w:t xml:space="preserve"> prints the character string and leaves the cursor on the ____</w:t>
      </w:r>
      <w:r w:rsidR="00F146F2" w:rsidRPr="00F146F2">
        <w:rPr>
          <w:highlight w:val="yellow"/>
        </w:rPr>
        <w:t>same</w:t>
      </w:r>
      <w:r>
        <w:t>____ line after the last character printed.  Write the output from the following statements:</w:t>
      </w:r>
    </w:p>
    <w:p w:rsidR="00F146F2" w:rsidRPr="00F146F2" w:rsidRDefault="00A00287" w:rsidP="00F146F2">
      <w:pPr>
        <w:spacing w:line="360" w:lineRule="auto"/>
        <w:ind w:left="720"/>
      </w:pPr>
      <w:r w:rsidRPr="006124D3">
        <w:rPr>
          <w:rFonts w:ascii="Courier New" w:hAnsi="Courier New" w:cs="Courier New"/>
          <w:sz w:val="20"/>
          <w:szCs w:val="20"/>
        </w:rPr>
        <w:t>System.out.println (“APCS is fun!”);</w:t>
      </w:r>
      <w:r>
        <w:rPr>
          <w:rFonts w:ascii="Courier New" w:hAnsi="Courier New" w:cs="Courier New"/>
          <w:sz w:val="20"/>
          <w:szCs w:val="20"/>
        </w:rPr>
        <w:tab/>
      </w:r>
      <w:r w:rsidR="00F146F2">
        <w:t xml:space="preserve">Output:  </w:t>
      </w:r>
      <w:r w:rsidR="00F146F2" w:rsidRPr="00F146F2">
        <w:rPr>
          <w:highlight w:val="yellow"/>
        </w:rPr>
        <w:t>APCS is fun!</w:t>
      </w:r>
    </w:p>
    <w:p w:rsidR="00A00287" w:rsidRPr="006124D3" w:rsidRDefault="00A00287" w:rsidP="00F146F2">
      <w:pPr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 (“Three…”);</w:t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 w:rsidRPr="00F146F2">
        <w:rPr>
          <w:rFonts w:asciiTheme="minorHAnsi" w:hAnsiTheme="minorHAnsi" w:cs="Courier New"/>
          <w:sz w:val="20"/>
          <w:szCs w:val="20"/>
          <w:highlight w:val="yellow"/>
        </w:rPr>
        <w:t>Three…Two…One…</w:t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</w:p>
    <w:p w:rsidR="00A00287" w:rsidRPr="006124D3" w:rsidRDefault="00A00287" w:rsidP="00A00287">
      <w:pPr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 (“Two…”);</w:t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>
        <w:rPr>
          <w:rFonts w:ascii="Courier New" w:hAnsi="Courier New" w:cs="Courier New"/>
          <w:sz w:val="20"/>
          <w:szCs w:val="20"/>
        </w:rPr>
        <w:tab/>
      </w:r>
      <w:r w:rsidR="00F146F2" w:rsidRPr="00F146F2">
        <w:rPr>
          <w:rFonts w:asciiTheme="minorHAnsi" w:hAnsiTheme="minorHAnsi" w:cs="Courier New"/>
          <w:sz w:val="20"/>
          <w:szCs w:val="20"/>
          <w:highlight w:val="yellow"/>
        </w:rPr>
        <w:t>Liftoff!</w:t>
      </w:r>
    </w:p>
    <w:p w:rsidR="00A00287" w:rsidRPr="006124D3" w:rsidRDefault="00A00287" w:rsidP="00A00287">
      <w:pPr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 (“One…”);</w:t>
      </w:r>
    </w:p>
    <w:p w:rsidR="00A00287" w:rsidRPr="006124D3" w:rsidRDefault="00A00287" w:rsidP="00A00287">
      <w:pPr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(“Liftoff!”);</w:t>
      </w:r>
    </w:p>
    <w:p w:rsidR="00E61FE8" w:rsidRDefault="00E61FE8" w:rsidP="00A00287">
      <w:pPr>
        <w:spacing w:line="360" w:lineRule="auto"/>
        <w:rPr>
          <w:rFonts w:ascii="Arial" w:hAnsi="Arial" w:cs="Arial"/>
          <w:b/>
        </w:rPr>
      </w:pPr>
    </w:p>
    <w:p w:rsidR="00E61FE8" w:rsidRDefault="00E61FE8" w:rsidP="00A00287">
      <w:pPr>
        <w:spacing w:line="360" w:lineRule="auto"/>
        <w:rPr>
          <w:rFonts w:ascii="Arial" w:hAnsi="Arial" w:cs="Arial"/>
          <w:b/>
        </w:rPr>
      </w:pPr>
    </w:p>
    <w:p w:rsidR="00E61FE8" w:rsidRDefault="00E61FE8" w:rsidP="00A00287">
      <w:pPr>
        <w:spacing w:line="360" w:lineRule="auto"/>
        <w:rPr>
          <w:rFonts w:ascii="Arial" w:hAnsi="Arial" w:cs="Arial"/>
          <w:b/>
        </w:rPr>
      </w:pPr>
    </w:p>
    <w:p w:rsidR="00E61FE8" w:rsidRDefault="00E61FE8" w:rsidP="00A00287">
      <w:pPr>
        <w:spacing w:line="360" w:lineRule="auto"/>
        <w:rPr>
          <w:rFonts w:ascii="Arial" w:hAnsi="Arial" w:cs="Arial"/>
          <w:b/>
        </w:rPr>
      </w:pPr>
    </w:p>
    <w:p w:rsidR="00E61FE8" w:rsidRDefault="00E61FE8" w:rsidP="00A00287">
      <w:pPr>
        <w:spacing w:line="360" w:lineRule="auto"/>
        <w:rPr>
          <w:rFonts w:ascii="Arial" w:hAnsi="Arial" w:cs="Arial"/>
          <w:b/>
        </w:rPr>
      </w:pPr>
    </w:p>
    <w:p w:rsidR="00A00287" w:rsidRPr="00D813F4" w:rsidRDefault="00A00287" w:rsidP="00A00287">
      <w:pPr>
        <w:spacing w:line="360" w:lineRule="auto"/>
        <w:rPr>
          <w:rFonts w:ascii="Arial" w:hAnsi="Arial" w:cs="Arial"/>
          <w:b/>
        </w:rPr>
      </w:pPr>
      <w:r w:rsidRPr="00D813F4">
        <w:rPr>
          <w:rFonts w:ascii="Arial" w:hAnsi="Arial" w:cs="Arial"/>
          <w:b/>
        </w:rPr>
        <w:t>Escape Sequences</w:t>
      </w:r>
    </w:p>
    <w:p w:rsidR="00A00287" w:rsidRDefault="00A00287" w:rsidP="00A00287">
      <w:pPr>
        <w:spacing w:line="360" w:lineRule="auto"/>
      </w:pPr>
      <w:r>
        <w:t>Some characters have special meaning in Java.  A double quote represents the beginning or ending of a string of characters. If you want to print out a double quote, you need to use a ___</w:t>
      </w:r>
      <w:r w:rsidR="00E61FE8" w:rsidRPr="00E61FE8">
        <w:rPr>
          <w:highlight w:val="yellow"/>
        </w:rPr>
        <w:t>\</w:t>
      </w:r>
      <w:r w:rsidR="00E61FE8">
        <w:rPr>
          <w:highlight w:val="yellow"/>
        </w:rPr>
        <w:t>__</w:t>
      </w:r>
      <w:r>
        <w:t xml:space="preserve"> character  (called an escape sequence) to tell the compiler the next character will be treated in a special way.</w:t>
      </w:r>
    </w:p>
    <w:p w:rsidR="00A00287" w:rsidRDefault="00A00287" w:rsidP="00A00287">
      <w:pPr>
        <w:spacing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bCs/>
          <w:sz w:val="20"/>
          <w:szCs w:val="20"/>
        </w:rPr>
        <w:t>System.out.println ("I said \"Hello\" to you.");</w:t>
      </w:r>
    </w:p>
    <w:p w:rsidR="00E61FE8" w:rsidRDefault="00A00287" w:rsidP="00A00287">
      <w:r w:rsidRPr="00FF1378">
        <w:t>Output:</w:t>
      </w:r>
    </w:p>
    <w:p w:rsidR="00A00287" w:rsidRPr="00E61FE8" w:rsidRDefault="00E61FE8" w:rsidP="00A00287">
      <w:r w:rsidRPr="00E61FE8">
        <w:rPr>
          <w:highlight w:val="yellow"/>
        </w:rPr>
        <w:t>I said “Hello” to you</w:t>
      </w:r>
    </w:p>
    <w:p w:rsidR="00A00287" w:rsidRDefault="00A00287" w:rsidP="00A00287">
      <w:pPr>
        <w:spacing w:line="360" w:lineRule="auto"/>
      </w:pPr>
    </w:p>
    <w:p w:rsidR="00A00287" w:rsidRDefault="00A00287" w:rsidP="00A0028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:rsidR="00A00287" w:rsidRPr="006124D3" w:rsidRDefault="00A00287" w:rsidP="00A0028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System.out.println ("Roses are red,\n\tViolets are blue,\n" +</w:t>
      </w:r>
    </w:p>
    <w:p w:rsidR="00A00287" w:rsidRPr="006124D3" w:rsidRDefault="00116ED1" w:rsidP="00A0028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272415</wp:posOffset>
                </wp:positionV>
                <wp:extent cx="1241425" cy="2634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63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6124D3">
                              <w:rPr>
                                <w:bCs/>
                                <w:u w:val="single"/>
                              </w:rPr>
                              <w:t>Meaning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</w:rPr>
                            </w:pPr>
                            <w:r w:rsidRPr="006124D3">
                              <w:rPr>
                                <w:bCs/>
                              </w:rPr>
                              <w:t>newline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</w:rPr>
                            </w:pPr>
                            <w:r w:rsidRPr="006124D3">
                              <w:rPr>
                                <w:bCs/>
                              </w:rPr>
                              <w:t>double quote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</w:rPr>
                            </w:pPr>
                            <w:r w:rsidRPr="006124D3">
                              <w:rPr>
                                <w:bCs/>
                              </w:rPr>
                              <w:t>single quote</w:t>
                            </w:r>
                          </w:p>
                          <w:p w:rsidR="00A00287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</w:rPr>
                            </w:pPr>
                            <w:r w:rsidRPr="006124D3">
                              <w:rPr>
                                <w:bCs/>
                              </w:rPr>
                              <w:t>backslash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tab (not on AP)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5pt;margin-top:21.45pt;width:97.75pt;height:20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" filled="f" stroked="f" strokecolor="red" strokeweight="1pt">
                <v:stroke startarrowwidth="narrow" startarrowlength="short" endarrowwidth="narrow" endarrowlength="short"/>
                <v:textbox>
                  <w:txbxContent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6124D3">
                        <w:rPr>
                          <w:bCs/>
                          <w:u w:val="single"/>
                        </w:rPr>
                        <w:t>Meaning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</w:rPr>
                      </w:pPr>
                      <w:r w:rsidRPr="006124D3">
                        <w:rPr>
                          <w:bCs/>
                        </w:rPr>
                        <w:t>newline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</w:rPr>
                      </w:pPr>
                      <w:r w:rsidRPr="006124D3">
                        <w:rPr>
                          <w:bCs/>
                        </w:rPr>
                        <w:t>double quote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</w:rPr>
                      </w:pPr>
                      <w:r w:rsidRPr="006124D3">
                        <w:rPr>
                          <w:bCs/>
                        </w:rPr>
                        <w:t>single quote</w:t>
                      </w:r>
                    </w:p>
                    <w:p w:rsidR="00A00287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</w:rPr>
                      </w:pPr>
                      <w:r w:rsidRPr="006124D3">
                        <w:rPr>
                          <w:bCs/>
                        </w:rPr>
                        <w:t>backslash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tab (not on AP)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224155</wp:posOffset>
                </wp:positionV>
                <wp:extent cx="1602740" cy="302704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302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6124D3">
                              <w:rPr>
                                <w:bCs/>
                                <w:u w:val="single"/>
                              </w:rPr>
                              <w:t>Escape Sequence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 w:rsidRPr="006124D3">
                              <w:rPr>
                                <w:rFonts w:ascii="Courier New" w:hAnsi="Courier New" w:cs="Courier New"/>
                                <w:bCs/>
                              </w:rPr>
                              <w:t>\n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 w:rsidRPr="006124D3">
                              <w:rPr>
                                <w:rFonts w:ascii="Courier New" w:hAnsi="Courier New" w:cs="Courier New"/>
                                <w:bCs/>
                              </w:rPr>
                              <w:t>\"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 w:rsidRPr="006124D3">
                              <w:rPr>
                                <w:rFonts w:ascii="Courier New" w:hAnsi="Courier New" w:cs="Courier New"/>
                                <w:bCs/>
                              </w:rPr>
                              <w:t>\'</w:t>
                            </w:r>
                          </w:p>
                          <w:p w:rsidR="00A00287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 w:rsidRPr="006124D3">
                              <w:rPr>
                                <w:rFonts w:ascii="Courier New" w:hAnsi="Courier New" w:cs="Courier New"/>
                                <w:bCs/>
                              </w:rPr>
                              <w:t>\\</w:t>
                            </w:r>
                          </w:p>
                          <w:p w:rsidR="00A00287" w:rsidRPr="006124D3" w:rsidRDefault="00A00287" w:rsidP="00A0028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\t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02.5pt;margin-top:17.65pt;width:126.2pt;height:23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" filled="f" stroked="f" strokecolor="red" strokeweight="1pt">
                <v:stroke startarrowwidth="narrow" startarrowlength="short" endarrowwidth="narrow" endarrowlength="short"/>
                <v:textbox>
                  <w:txbxContent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6124D3">
                        <w:rPr>
                          <w:bCs/>
                          <w:u w:val="single"/>
                        </w:rPr>
                        <w:t>Escape Sequence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Cs/>
                        </w:rPr>
                      </w:pPr>
                      <w:r w:rsidRPr="006124D3">
                        <w:rPr>
                          <w:rFonts w:ascii="Courier New" w:hAnsi="Courier New" w:cs="Courier New"/>
                          <w:bCs/>
                        </w:rPr>
                        <w:t>\n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Cs/>
                        </w:rPr>
                      </w:pPr>
                      <w:r w:rsidRPr="006124D3">
                        <w:rPr>
                          <w:rFonts w:ascii="Courier New" w:hAnsi="Courier New" w:cs="Courier New"/>
                          <w:bCs/>
                        </w:rPr>
                        <w:t>\"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Cs/>
                        </w:rPr>
                      </w:pPr>
                      <w:r w:rsidRPr="006124D3">
                        <w:rPr>
                          <w:rFonts w:ascii="Courier New" w:hAnsi="Courier New" w:cs="Courier New"/>
                          <w:bCs/>
                        </w:rPr>
                        <w:t>\'</w:t>
                      </w:r>
                    </w:p>
                    <w:p w:rsidR="00A00287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Cs/>
                        </w:rPr>
                      </w:pPr>
                      <w:r w:rsidRPr="006124D3">
                        <w:rPr>
                          <w:rFonts w:ascii="Courier New" w:hAnsi="Courier New" w:cs="Courier New"/>
                          <w:bCs/>
                        </w:rPr>
                        <w:t>\\</w:t>
                      </w:r>
                    </w:p>
                    <w:p w:rsidR="00A00287" w:rsidRPr="006124D3" w:rsidRDefault="00A00287" w:rsidP="00A0028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</w:rPr>
                        <w:t>\t</w:t>
                      </w:r>
                    </w:p>
                  </w:txbxContent>
                </v:textbox>
              </v:shape>
            </w:pict>
          </mc:Fallback>
        </mc:AlternateContent>
      </w:r>
      <w:r w:rsidR="00A00287" w:rsidRPr="006124D3">
        <w:rPr>
          <w:rFonts w:ascii="Courier New" w:hAnsi="Courier New" w:cs="Courier New"/>
          <w:sz w:val="20"/>
          <w:szCs w:val="20"/>
        </w:rPr>
        <w:t>"Sugar is sweet,\n\tBut I have \"commitment issues\",\n\t" +</w:t>
      </w:r>
    </w:p>
    <w:p w:rsidR="00A00287" w:rsidRPr="006124D3" w:rsidRDefault="00A00287" w:rsidP="00A0028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6124D3">
        <w:rPr>
          <w:rFonts w:ascii="Courier New" w:hAnsi="Courier New" w:cs="Courier New"/>
          <w:sz w:val="20"/>
          <w:szCs w:val="20"/>
        </w:rPr>
        <w:t>"So I'd rather just be friends.");</w:t>
      </w:r>
    </w:p>
    <w:p w:rsidR="00A00287" w:rsidRDefault="00A00287" w:rsidP="00A00287">
      <w:pPr>
        <w:rPr>
          <w:rFonts w:ascii="Arial" w:hAnsi="Arial" w:cs="Arial"/>
          <w:b/>
        </w:rPr>
      </w:pPr>
    </w:p>
    <w:p w:rsidR="00A00287" w:rsidRPr="00FF1378" w:rsidRDefault="00A00287" w:rsidP="00A00287">
      <w:r w:rsidRPr="00FF1378">
        <w:t>Output:</w:t>
      </w:r>
    </w:p>
    <w:p w:rsidR="00E61FE8" w:rsidRPr="00E61FE8" w:rsidRDefault="00E61FE8" w:rsidP="00A00287">
      <w:pPr>
        <w:rPr>
          <w:rFonts w:ascii="Arial" w:hAnsi="Arial" w:cs="Arial"/>
          <w:b/>
          <w:highlight w:val="yellow"/>
        </w:rPr>
      </w:pPr>
      <w:r w:rsidRPr="00E61FE8">
        <w:rPr>
          <w:rFonts w:ascii="Arial" w:hAnsi="Arial" w:cs="Arial"/>
          <w:b/>
          <w:highlight w:val="yellow"/>
        </w:rPr>
        <w:t xml:space="preserve">Roses are red, </w:t>
      </w:r>
      <w:r w:rsidRPr="00E61FE8">
        <w:rPr>
          <w:rFonts w:ascii="Arial" w:hAnsi="Arial" w:cs="Arial"/>
          <w:b/>
          <w:highlight w:val="yellow"/>
        </w:rPr>
        <w:tab/>
        <w:t xml:space="preserve">Violets are blue, Sugar is sweet, </w:t>
      </w:r>
      <w:r w:rsidRPr="00E61FE8">
        <w:rPr>
          <w:rFonts w:ascii="Arial" w:hAnsi="Arial" w:cs="Arial"/>
          <w:b/>
          <w:highlight w:val="yellow"/>
        </w:rPr>
        <w:tab/>
      </w:r>
    </w:p>
    <w:p w:rsidR="00E61FE8" w:rsidRDefault="00E61FE8" w:rsidP="00A00287">
      <w:pPr>
        <w:rPr>
          <w:rFonts w:ascii="Arial" w:hAnsi="Arial" w:cs="Arial"/>
          <w:b/>
        </w:rPr>
      </w:pPr>
      <w:r w:rsidRPr="00E61FE8">
        <w:rPr>
          <w:rFonts w:ascii="Arial" w:hAnsi="Arial" w:cs="Arial"/>
          <w:b/>
          <w:highlight w:val="yellow"/>
        </w:rPr>
        <w:t>But I have “Commitment issues”,</w:t>
      </w:r>
      <w:r w:rsidRPr="00E61FE8">
        <w:rPr>
          <w:rFonts w:ascii="Arial" w:hAnsi="Arial" w:cs="Arial"/>
          <w:b/>
          <w:highlight w:val="yellow"/>
        </w:rPr>
        <w:tab/>
        <w:t>So I’d rather just be friends</w:t>
      </w:r>
    </w:p>
    <w:p w:rsidR="00A00287" w:rsidRDefault="00A00287" w:rsidP="00A00287">
      <w:pPr>
        <w:rPr>
          <w:rFonts w:ascii="Arial" w:hAnsi="Arial" w:cs="Arial"/>
          <w:b/>
        </w:rPr>
      </w:pPr>
    </w:p>
    <w:p w:rsidR="00A00287" w:rsidRDefault="00A00287" w:rsidP="00A00287">
      <w:pPr>
        <w:rPr>
          <w:rFonts w:ascii="Arial" w:hAnsi="Arial" w:cs="Arial"/>
          <w:b/>
        </w:rPr>
      </w:pPr>
    </w:p>
    <w:p w:rsidR="00A00287" w:rsidRDefault="00A00287" w:rsidP="00A00287">
      <w:pPr>
        <w:rPr>
          <w:rFonts w:ascii="Arial" w:hAnsi="Arial" w:cs="Arial"/>
          <w:b/>
        </w:rPr>
      </w:pPr>
    </w:p>
    <w:p w:rsidR="00A00287" w:rsidRDefault="00A00287" w:rsidP="00A00287">
      <w:pPr>
        <w:rPr>
          <w:rFonts w:ascii="Arial" w:hAnsi="Arial" w:cs="Arial"/>
          <w:b/>
        </w:rPr>
      </w:pPr>
    </w:p>
    <w:p w:rsidR="00A00287" w:rsidRDefault="00A00287" w:rsidP="00A00287">
      <w:pPr>
        <w:rPr>
          <w:rFonts w:ascii="Arial" w:hAnsi="Arial" w:cs="Arial"/>
          <w:b/>
        </w:rPr>
      </w:pPr>
    </w:p>
    <w:p w:rsidR="00E61FE8" w:rsidRDefault="00E61FE8" w:rsidP="00A00287">
      <w:pPr>
        <w:rPr>
          <w:rFonts w:ascii="Arial" w:hAnsi="Arial" w:cs="Arial"/>
          <w:b/>
        </w:rPr>
      </w:pPr>
    </w:p>
    <w:p w:rsidR="00E61FE8" w:rsidRDefault="00E61FE8" w:rsidP="00A00287">
      <w:pPr>
        <w:rPr>
          <w:rFonts w:ascii="Arial" w:hAnsi="Arial" w:cs="Arial"/>
          <w:b/>
        </w:rPr>
      </w:pPr>
    </w:p>
    <w:p w:rsidR="00E61FE8" w:rsidRDefault="00E61FE8" w:rsidP="00A00287">
      <w:pPr>
        <w:rPr>
          <w:rFonts w:ascii="Arial" w:hAnsi="Arial" w:cs="Arial"/>
          <w:b/>
        </w:rPr>
      </w:pPr>
    </w:p>
    <w:p w:rsidR="00E61FE8" w:rsidRDefault="00E61FE8" w:rsidP="00A00287">
      <w:pPr>
        <w:rPr>
          <w:rFonts w:ascii="Arial" w:hAnsi="Arial" w:cs="Arial"/>
          <w:b/>
        </w:rPr>
      </w:pPr>
    </w:p>
    <w:p w:rsidR="00A00287" w:rsidRDefault="00A00287" w:rsidP="00A00287">
      <w:r w:rsidRPr="00424B45">
        <w:lastRenderedPageBreak/>
        <w:t xml:space="preserve">What </w:t>
      </w:r>
      <w:r w:rsidRPr="00424B45">
        <w:rPr>
          <w:rFonts w:ascii="Courier New" w:hAnsi="Courier New" w:cs="Courier New"/>
        </w:rPr>
        <w:t>System.out.println</w:t>
      </w:r>
      <w:r w:rsidRPr="00424B45">
        <w:t xml:space="preserve"> statement would you use to pr</w:t>
      </w:r>
      <w:r>
        <w:t>int out the following character sequence</w:t>
      </w:r>
      <w:r w:rsidRPr="00424B45">
        <w:t>?</w:t>
      </w:r>
    </w:p>
    <w:p w:rsidR="00A00287" w:rsidRDefault="00A00287" w:rsidP="00A00287">
      <w:pPr>
        <w:jc w:val="center"/>
      </w:pPr>
    </w:p>
    <w:p w:rsidR="00A00287" w:rsidRPr="00E74208" w:rsidRDefault="00A00287" w:rsidP="00A00287">
      <w:pPr>
        <w:rPr>
          <w:rFonts w:ascii="Courier New" w:hAnsi="Courier New" w:cs="Courier New"/>
        </w:rPr>
      </w:pPr>
      <w:r w:rsidRPr="00E74208">
        <w:rPr>
          <w:rFonts w:ascii="Courier New" w:hAnsi="Courier New" w:cs="Courier New"/>
        </w:rPr>
        <w:t>\\//”\\\///”\\//</w:t>
      </w:r>
    </w:p>
    <w:p w:rsidR="00A00287" w:rsidRDefault="00A00287"/>
    <w:p w:rsidR="00E61FE8" w:rsidRDefault="00E61FE8">
      <w:r w:rsidRPr="00E61FE8">
        <w:rPr>
          <w:highlight w:val="yellow"/>
        </w:rPr>
        <w:t>System.out.println(\\\\////\”\\\\\\//////\”\\\\////)</w:t>
      </w:r>
      <w:bookmarkStart w:id="0" w:name="_GoBack"/>
      <w:bookmarkEnd w:id="0"/>
    </w:p>
    <w:sectPr w:rsidR="00E61F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F2" w:rsidRDefault="00F146F2" w:rsidP="00A748B3">
      <w:pPr>
        <w:spacing w:after="0" w:line="240" w:lineRule="auto"/>
      </w:pPr>
      <w:r>
        <w:separator/>
      </w:r>
    </w:p>
  </w:endnote>
  <w:endnote w:type="continuationSeparator" w:id="0">
    <w:p w:rsidR="00F146F2" w:rsidRDefault="00F146F2" w:rsidP="00A7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F2" w:rsidRDefault="00F146F2" w:rsidP="00A748B3">
      <w:pPr>
        <w:spacing w:after="0" w:line="240" w:lineRule="auto"/>
      </w:pPr>
      <w:r>
        <w:separator/>
      </w:r>
    </w:p>
  </w:footnote>
  <w:footnote w:type="continuationSeparator" w:id="0">
    <w:p w:rsidR="00F146F2" w:rsidRDefault="00F146F2" w:rsidP="00A7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8B3" w:rsidRDefault="00BF7556">
    <w:pPr>
      <w:pStyle w:val="Header"/>
    </w:pPr>
    <w:r>
      <w:t xml:space="preserve">Name: </w:t>
    </w:r>
    <w:r w:rsidR="00F146F2">
      <w:t>Shyaan Khan</w:t>
    </w:r>
    <w:r>
      <w:tab/>
      <w:t>period:</w:t>
    </w:r>
    <w:r w:rsidR="00F146F2">
      <w:t>4</w:t>
    </w:r>
  </w:p>
  <w:p w:rsidR="00BF7556" w:rsidRDefault="00BF7556">
    <w:pPr>
      <w:pStyle w:val="Header"/>
    </w:pPr>
    <w:r>
      <w:t xml:space="preserve">Do the best you can on the fill in the blank, but be precise in the output. </w:t>
    </w:r>
    <w:r w:rsidRPr="00BF7556">
      <w:rPr>
        <w:highlight w:val="yellow"/>
      </w:rPr>
      <w:t>Highlight</w:t>
    </w:r>
    <w:r>
      <w:t xml:space="preserve"> your answer.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F2"/>
    <w:rsid w:val="00116ED1"/>
    <w:rsid w:val="00286FD4"/>
    <w:rsid w:val="002A462F"/>
    <w:rsid w:val="00430AAC"/>
    <w:rsid w:val="0050323D"/>
    <w:rsid w:val="00925310"/>
    <w:rsid w:val="009861ED"/>
    <w:rsid w:val="00A00287"/>
    <w:rsid w:val="00A748B3"/>
    <w:rsid w:val="00BF7556"/>
    <w:rsid w:val="00E2347B"/>
    <w:rsid w:val="00E61FE8"/>
    <w:rsid w:val="00F1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E2B0F59-F174-4403-A1C3-80832CCD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B3"/>
  </w:style>
  <w:style w:type="paragraph" w:styleId="Footer">
    <w:name w:val="footer"/>
    <w:basedOn w:val="Normal"/>
    <w:link w:val="FooterChar"/>
    <w:uiPriority w:val="99"/>
    <w:unhideWhenUsed/>
    <w:rsid w:val="00A7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an\Downloads\Exercise_Output_v1.2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8B511-FED7-41F7-A217-4F4C667EE3D0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Exercise_Output_v1.2 (2)</Template>
  <TotalTime>37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cp:lastModifiedBy>Shyaan Khan</cp:lastModifiedBy>
  <cp:revision>1</cp:revision>
  <cp:lastPrinted>2014-09-04T03:53:00Z</cp:lastPrinted>
  <dcterms:created xsi:type="dcterms:W3CDTF">2014-09-08T08:42:00Z</dcterms:created>
  <dcterms:modified xsi:type="dcterms:W3CDTF">2014-09-08T09:19:00Z</dcterms:modified>
</cp:coreProperties>
</file>